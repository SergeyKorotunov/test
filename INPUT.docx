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0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127"/>
        <w:gridCol w:w="425"/>
        <w:gridCol w:w="1984"/>
        <w:gridCol w:w="1789"/>
      </w:tblGrid>
      <w:tr w:rsidR="00813D1E" w14:paraId="192F219C" w14:textId="77777777" w:rsidTr="00D16DF8">
        <w:trPr>
          <w:trHeight w:val="132"/>
        </w:trPr>
        <w:tc>
          <w:tcPr>
            <w:tcW w:w="4077" w:type="dxa"/>
            <w:vAlign w:val="center"/>
          </w:tcPr>
          <w:p w14:paraId="09E0BC06" w14:textId="6C8FE48D" w:rsidR="00813D1E" w:rsidRDefault="00813D1E" w:rsidP="384DCBBA">
            <w:pPr>
              <w:spacing w:line="360" w:lineRule="auto"/>
            </w:pPr>
            <w:r>
              <w:rPr>
                <w:noProof/>
                <w:lang w:eastAsia="en-US"/>
              </w:rPr>
              <w:t>&lt;&lt;LOGO&gt;&gt;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14:paraId="49DDCBF4" w14:textId="58EBB19A" w:rsidR="00813D1E" w:rsidRPr="00B33DC6" w:rsidRDefault="00813D1E" w:rsidP="00B33DC6">
            <w:pPr>
              <w:pStyle w:val="Title"/>
              <w:spacing w:line="240" w:lineRule="auto"/>
              <w:rPr>
                <w:color w:val="auto"/>
                <w:sz w:val="52"/>
                <w:szCs w:val="52"/>
              </w:rPr>
            </w:pPr>
          </w:p>
        </w:tc>
        <w:tc>
          <w:tcPr>
            <w:tcW w:w="3773" w:type="dxa"/>
            <w:gridSpan w:val="2"/>
            <w:vMerge w:val="restart"/>
            <w:vAlign w:val="center"/>
          </w:tcPr>
          <w:p w14:paraId="1C37867D" w14:textId="65093BAE" w:rsidR="00813D1E" w:rsidRPr="00B33DC6" w:rsidRDefault="00813D1E" w:rsidP="00B33DC6">
            <w:pPr>
              <w:pStyle w:val="Title"/>
              <w:spacing w:line="240" w:lineRule="auto"/>
              <w:rPr>
                <w:color w:val="auto"/>
                <w:sz w:val="52"/>
                <w:szCs w:val="52"/>
              </w:rPr>
            </w:pPr>
            <w:r w:rsidRPr="384DCBBA">
              <w:rPr>
                <w:color w:val="auto"/>
                <w:sz w:val="52"/>
                <w:szCs w:val="52"/>
              </w:rPr>
              <w:t>TAX INVOICE</w:t>
            </w:r>
            <w:r>
              <w:rPr>
                <w:color w:val="auto"/>
                <w:sz w:val="52"/>
                <w:szCs w:val="52"/>
              </w:rPr>
              <w:br/>
            </w:r>
            <w:r>
              <w:rPr>
                <w:bCs/>
                <w:color w:val="auto"/>
                <w:sz w:val="36"/>
                <w:szCs w:val="36"/>
              </w:rPr>
              <w:t>&lt;&lt;InvoiceNumber&gt;&gt;</w:t>
            </w:r>
          </w:p>
        </w:tc>
      </w:tr>
      <w:tr w:rsidR="00813D1E" w14:paraId="1329F06C" w14:textId="77777777" w:rsidTr="00D16DF8">
        <w:trPr>
          <w:trHeight w:val="432"/>
        </w:trPr>
        <w:tc>
          <w:tcPr>
            <w:tcW w:w="4077" w:type="dxa"/>
            <w:vAlign w:val="center"/>
          </w:tcPr>
          <w:p w14:paraId="5ED7FB4C" w14:textId="1B5B2C7C" w:rsidR="00813D1E" w:rsidRDefault="00813D1E" w:rsidP="384DCBB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IssuedByPhysicalAddress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&gt;&gt;</w:t>
            </w:r>
            <w:r w:rsidRPr="384DCBB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  <w:gridSpan w:val="2"/>
            <w:vMerge/>
            <w:vAlign w:val="center"/>
          </w:tcPr>
          <w:p w14:paraId="420C955F" w14:textId="77777777" w:rsidR="00813D1E" w:rsidRDefault="00813D1E"/>
        </w:tc>
        <w:tc>
          <w:tcPr>
            <w:tcW w:w="3773" w:type="dxa"/>
            <w:gridSpan w:val="2"/>
            <w:vMerge/>
            <w:vAlign w:val="center"/>
          </w:tcPr>
          <w:p w14:paraId="6A5218C3" w14:textId="756BC25E" w:rsidR="00813D1E" w:rsidRDefault="00813D1E"/>
        </w:tc>
      </w:tr>
      <w:tr w:rsidR="00C209AE" w14:paraId="0BD30474" w14:textId="77777777" w:rsidTr="00D16DF8">
        <w:trPr>
          <w:trHeight w:val="432"/>
        </w:trPr>
        <w:tc>
          <w:tcPr>
            <w:tcW w:w="4077" w:type="dxa"/>
          </w:tcPr>
          <w:p w14:paraId="63048E04" w14:textId="729BEC14" w:rsidR="384DCBBA" w:rsidRDefault="384DCBBA" w:rsidP="384DCBBA">
            <w:pPr>
              <w:rPr>
                <w:sz w:val="22"/>
                <w:szCs w:val="22"/>
              </w:rPr>
            </w:pPr>
            <w:r w:rsidRPr="384DCBBA">
              <w:rPr>
                <w:rStyle w:val="Heading1Char"/>
                <w:sz w:val="22"/>
                <w:szCs w:val="22"/>
              </w:rPr>
              <w:t>INVOICE TO</w:t>
            </w:r>
          </w:p>
          <w:p w14:paraId="3BBD9222" w14:textId="77777777" w:rsidR="384DCBBA" w:rsidRDefault="002D1128" w:rsidP="384DC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</w:t>
            </w:r>
            <w:proofErr w:type="spellStart"/>
            <w:r>
              <w:rPr>
                <w:sz w:val="22"/>
                <w:szCs w:val="22"/>
              </w:rPr>
              <w:t>IssuedTo</w:t>
            </w:r>
            <w:proofErr w:type="spellEnd"/>
            <w:r>
              <w:rPr>
                <w:sz w:val="22"/>
                <w:szCs w:val="22"/>
              </w:rPr>
              <w:t>&gt;&gt;</w:t>
            </w:r>
          </w:p>
          <w:p w14:paraId="4CDD96C7" w14:textId="62BCB147" w:rsidR="002D1128" w:rsidRDefault="002D1128" w:rsidP="384DCB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</w:t>
            </w:r>
            <w:proofErr w:type="spellStart"/>
            <w:r>
              <w:rPr>
                <w:sz w:val="22"/>
                <w:szCs w:val="22"/>
              </w:rPr>
              <w:t>IssuedToPhysicalAddress</w:t>
            </w:r>
            <w:proofErr w:type="spellEnd"/>
            <w:r>
              <w:rPr>
                <w:sz w:val="22"/>
                <w:szCs w:val="22"/>
              </w:rPr>
              <w:t>&gt;&gt;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84A80E4" w14:textId="4A662AD4" w:rsidR="00C209AE" w:rsidRPr="003B3076" w:rsidRDefault="384DCBBA" w:rsidP="384DCBBA">
            <w:pPr>
              <w:jc w:val="center"/>
              <w:rPr>
                <w:sz w:val="22"/>
                <w:szCs w:val="22"/>
              </w:rPr>
            </w:pPr>
            <w:r w:rsidRPr="384DCBBA">
              <w:rPr>
                <w:sz w:val="22"/>
                <w:szCs w:val="22"/>
              </w:rPr>
              <w:t>Date</w:t>
            </w:r>
          </w:p>
          <w:p w14:paraId="18EF9426" w14:textId="538DF4D5" w:rsidR="00C209AE" w:rsidRPr="003B3076" w:rsidRDefault="002D1128" w:rsidP="384DCBB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&lt;&lt;</w:t>
            </w:r>
            <w:proofErr w:type="spellStart"/>
            <w:r>
              <w:rPr>
                <w:b/>
                <w:bCs/>
                <w:sz w:val="22"/>
                <w:szCs w:val="22"/>
              </w:rPr>
              <w:t>InvoiceDate</w:t>
            </w:r>
            <w:proofErr w:type="spellEnd"/>
            <w:r>
              <w:rPr>
                <w:b/>
                <w:bCs/>
                <w:sz w:val="22"/>
                <w:szCs w:val="22"/>
              </w:rPr>
              <w:t>&gt;&gt;</w:t>
            </w:r>
          </w:p>
        </w:tc>
        <w:tc>
          <w:tcPr>
            <w:tcW w:w="2409" w:type="dxa"/>
            <w:gridSpan w:val="2"/>
            <w:shd w:val="clear" w:color="auto" w:fill="000000" w:themeFill="text1"/>
            <w:vAlign w:val="center"/>
          </w:tcPr>
          <w:p w14:paraId="71A2A23A" w14:textId="5D54E2C4" w:rsidR="00C209AE" w:rsidRPr="003B3076" w:rsidRDefault="384DCBBA" w:rsidP="384DCBBA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384DCBBA">
              <w:rPr>
                <w:color w:val="FFFFFF" w:themeColor="background1"/>
                <w:sz w:val="22"/>
                <w:szCs w:val="22"/>
              </w:rPr>
              <w:t>Please Pay</w:t>
            </w:r>
          </w:p>
          <w:p w14:paraId="3A13272F" w14:textId="64366F9E" w:rsidR="00C209AE" w:rsidRPr="003B3076" w:rsidRDefault="00C47E78" w:rsidP="002D1128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  <w:shd w:val="clear" w:color="auto" w:fill="222529"/>
              </w:rPr>
              <w:t>InvoiceCurrencyCode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  <w:shd w:val="clear" w:color="auto" w:fill="222529"/>
              </w:rPr>
              <w:t xml:space="preserve">&gt;&gt; </w:t>
            </w:r>
            <w:r w:rsidR="002D1128">
              <w:rPr>
                <w:b/>
                <w:bCs/>
                <w:color w:val="FFFFFF" w:themeColor="background1"/>
                <w:sz w:val="22"/>
                <w:szCs w:val="22"/>
              </w:rPr>
              <w:t>&lt;&lt;</w:t>
            </w:r>
            <w:proofErr w:type="spellStart"/>
            <w:r w:rsidR="002D1128">
              <w:rPr>
                <w:b/>
                <w:bCs/>
                <w:color w:val="FFFFFF" w:themeColor="background1"/>
                <w:sz w:val="22"/>
                <w:szCs w:val="22"/>
              </w:rPr>
              <w:t>TotalInclGST</w:t>
            </w:r>
            <w:proofErr w:type="spellEnd"/>
            <w:r w:rsidR="002D1128">
              <w:rPr>
                <w:b/>
                <w:bCs/>
                <w:color w:val="FFFFFF" w:themeColor="background1"/>
                <w:sz w:val="22"/>
                <w:szCs w:val="22"/>
              </w:rPr>
              <w:t>&gt;&gt;</w:t>
            </w:r>
          </w:p>
        </w:tc>
        <w:tc>
          <w:tcPr>
            <w:tcW w:w="1789" w:type="dxa"/>
            <w:shd w:val="clear" w:color="auto" w:fill="F2F2F2" w:themeFill="background1" w:themeFillShade="F2"/>
            <w:vAlign w:val="center"/>
          </w:tcPr>
          <w:p w14:paraId="6C019852" w14:textId="6C1849A0" w:rsidR="384DCBBA" w:rsidRDefault="384DCBBA" w:rsidP="384DCBBA">
            <w:pPr>
              <w:jc w:val="center"/>
              <w:rPr>
                <w:sz w:val="22"/>
                <w:szCs w:val="22"/>
              </w:rPr>
            </w:pPr>
            <w:r w:rsidRPr="384DCBBA">
              <w:rPr>
                <w:sz w:val="22"/>
                <w:szCs w:val="22"/>
              </w:rPr>
              <w:t>Due Date</w:t>
            </w:r>
          </w:p>
          <w:p w14:paraId="7698FF74" w14:textId="19E3A546" w:rsidR="384DCBBA" w:rsidRDefault="002D1128" w:rsidP="384DCBB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&lt;&lt;</w:t>
            </w:r>
            <w:proofErr w:type="spellStart"/>
            <w:r>
              <w:rPr>
                <w:b/>
                <w:bCs/>
                <w:sz w:val="22"/>
                <w:szCs w:val="22"/>
              </w:rPr>
              <w:t>InvoiceDueDate</w:t>
            </w:r>
            <w:proofErr w:type="spellEnd"/>
            <w:r>
              <w:rPr>
                <w:b/>
                <w:bCs/>
                <w:sz w:val="22"/>
                <w:szCs w:val="22"/>
              </w:rPr>
              <w:t>&gt;&gt;</w:t>
            </w:r>
          </w:p>
        </w:tc>
      </w:tr>
    </w:tbl>
    <w:p w14:paraId="4970D4D4" w14:textId="77777777" w:rsidR="00B33DC6" w:rsidRDefault="00B33DC6" w:rsidP="384DCBBA"/>
    <w:p w14:paraId="69E87341" w14:textId="1F9634F0" w:rsidR="384DCBBA" w:rsidRDefault="002D1128" w:rsidP="384DCBBA">
      <w:r>
        <w:t>&lt;&lt;</w:t>
      </w:r>
      <w:proofErr w:type="spellStart"/>
      <w:r>
        <w:t>InvoiceDetails</w:t>
      </w:r>
      <w:proofErr w:type="spellEnd"/>
      <w:r>
        <w:t>&gt;&gt;</w:t>
      </w:r>
    </w:p>
    <w:p w14:paraId="1416CADA" w14:textId="77777777" w:rsidR="00B33DC6" w:rsidRDefault="00B33DC6" w:rsidP="384DCBB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660"/>
        <w:gridCol w:w="1710"/>
        <w:gridCol w:w="2032"/>
      </w:tblGrid>
      <w:tr w:rsidR="384DCBBA" w:rsidRPr="007B6E35" w14:paraId="1B4AF858" w14:textId="77777777" w:rsidTr="384DCBBA">
        <w:tc>
          <w:tcPr>
            <w:tcW w:w="6660" w:type="dxa"/>
          </w:tcPr>
          <w:p w14:paraId="09C7BCAB" w14:textId="2EF1697F" w:rsidR="384DCBBA" w:rsidRDefault="384DCBBA" w:rsidP="384DCBB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6439BD6" w14:textId="4BDA1A6F" w:rsidR="384DCBBA" w:rsidRDefault="384DCBBA" w:rsidP="384DCBBA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384DCBBA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2032" w:type="dxa"/>
            <w:vAlign w:val="center"/>
          </w:tcPr>
          <w:p w14:paraId="14C0ABF4" w14:textId="38556B80" w:rsidR="384DCBBA" w:rsidRDefault="00C47E78" w:rsidP="384DCBBA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7B6E35">
              <w:rPr>
                <w:sz w:val="22"/>
                <w:szCs w:val="22"/>
              </w:rPr>
              <w:t>&lt;&lt;</w:t>
            </w:r>
            <w:proofErr w:type="spellStart"/>
            <w:r w:rsidRPr="007B6E35">
              <w:rPr>
                <w:sz w:val="22"/>
                <w:szCs w:val="22"/>
              </w:rPr>
              <w:t>InvoiceCurrencyCode</w:t>
            </w:r>
            <w:proofErr w:type="spellEnd"/>
            <w:r w:rsidRPr="007B6E35">
              <w:rPr>
                <w:sz w:val="22"/>
                <w:szCs w:val="22"/>
              </w:rPr>
              <w:t xml:space="preserve">&gt;&gt; </w:t>
            </w:r>
            <w:r w:rsidR="002D1128">
              <w:rPr>
                <w:sz w:val="22"/>
                <w:szCs w:val="22"/>
              </w:rPr>
              <w:t>&lt;&lt;</w:t>
            </w:r>
            <w:proofErr w:type="spellStart"/>
            <w:r w:rsidR="002D1128">
              <w:rPr>
                <w:sz w:val="22"/>
                <w:szCs w:val="22"/>
              </w:rPr>
              <w:t>TotalExGST</w:t>
            </w:r>
            <w:proofErr w:type="spellEnd"/>
            <w:r w:rsidR="002D1128">
              <w:rPr>
                <w:sz w:val="22"/>
                <w:szCs w:val="22"/>
              </w:rPr>
              <w:t>&gt;&gt;</w:t>
            </w:r>
          </w:p>
        </w:tc>
      </w:tr>
      <w:tr w:rsidR="384DCBBA" w:rsidRPr="007B6E35" w14:paraId="333E0829" w14:textId="77777777" w:rsidTr="384DCBBA">
        <w:tc>
          <w:tcPr>
            <w:tcW w:w="6660" w:type="dxa"/>
            <w:vMerge w:val="restart"/>
          </w:tcPr>
          <w:p w14:paraId="0E4B4E44" w14:textId="15166EB2" w:rsidR="384DCBBA" w:rsidRDefault="00C47E78" w:rsidP="384DCBBA">
            <w:pPr>
              <w:spacing w:line="240" w:lineRule="auto"/>
            </w:pPr>
            <w:r>
              <w:t xml:space="preserve"> </w:t>
            </w:r>
            <w:r w:rsidR="384DCBBA" w:rsidRPr="384DCBBA">
              <w:t>Thank you for your prompt payment.</w:t>
            </w:r>
            <w:r w:rsidR="384DCBBA">
              <w:br/>
            </w:r>
            <w:r w:rsidR="384DCBBA" w:rsidRPr="384DCBBA">
              <w:t xml:space="preserve">Should you have any </w:t>
            </w:r>
            <w:proofErr w:type="gramStart"/>
            <w:r w:rsidR="384DCBBA" w:rsidRPr="384DCBBA">
              <w:t>questions,</w:t>
            </w:r>
            <w:proofErr w:type="gramEnd"/>
            <w:r w:rsidR="384DCBBA" w:rsidRPr="384DCBBA">
              <w:t xml:space="preserve"> our payroll team can be contacted on </w:t>
            </w:r>
            <w:r w:rsidR="384DCBBA">
              <w:br/>
            </w:r>
            <w:r w:rsidR="384DCBBA" w:rsidRPr="384DCBBA">
              <w:t xml:space="preserve">02 </w:t>
            </w:r>
            <w:r w:rsidR="004019C6">
              <w:t>1234</w:t>
            </w:r>
            <w:r w:rsidR="384DCBBA" w:rsidRPr="384DCBBA">
              <w:t xml:space="preserve"> </w:t>
            </w:r>
            <w:r w:rsidR="004019C6">
              <w:t>5678</w:t>
            </w:r>
            <w:r w:rsidR="384DCBBA" w:rsidRPr="384DCBBA">
              <w:t xml:space="preserve"> or via email </w:t>
            </w:r>
            <w:hyperlink r:id="rId8" w:history="1">
              <w:r w:rsidR="000E29F8" w:rsidRPr="0041312A">
                <w:rPr>
                  <w:rStyle w:val="Hyperlink"/>
                </w:rPr>
                <w:t>test@sample.com</w:t>
              </w:r>
            </w:hyperlink>
            <w:r w:rsidR="384DCBBA" w:rsidRPr="384DCBBA">
              <w:t xml:space="preserve"> </w:t>
            </w:r>
            <w:r w:rsidR="384DCBBA">
              <w:br/>
            </w:r>
            <w:r w:rsidR="000E29F8">
              <w:t>123 –</w:t>
            </w:r>
            <w:r w:rsidR="384DCBBA" w:rsidRPr="384DCBBA">
              <w:t xml:space="preserve"> </w:t>
            </w:r>
            <w:r w:rsidR="000E29F8">
              <w:t>Sample Street</w:t>
            </w:r>
            <w:r w:rsidR="384DCBBA" w:rsidRPr="384DCBBA">
              <w:t xml:space="preserve"> / </w:t>
            </w:r>
            <w:r w:rsidR="000E29F8">
              <w:t>45</w:t>
            </w:r>
            <w:r w:rsidR="384DCBBA" w:rsidRPr="384DCBBA">
              <w:t>-</w:t>
            </w:r>
            <w:r w:rsidR="000E29F8">
              <w:t>67</w:t>
            </w:r>
            <w:r w:rsidR="384DCBBA" w:rsidRPr="384DCBBA">
              <w:t xml:space="preserve"> </w:t>
            </w:r>
            <w:r w:rsidR="000E29F8">
              <w:t>Sample</w:t>
            </w:r>
            <w:r w:rsidR="384DCBBA" w:rsidRPr="384DCBBA">
              <w:t xml:space="preserve"> Road / </w:t>
            </w:r>
            <w:r w:rsidR="000E29F8">
              <w:t>Sample</w:t>
            </w:r>
            <w:r w:rsidR="384DCBBA" w:rsidRPr="384DCBBA">
              <w:t xml:space="preserve"> / Sydney NSW 20</w:t>
            </w:r>
            <w:r w:rsidR="000E29F8">
              <w:t>20</w:t>
            </w:r>
          </w:p>
          <w:p w14:paraId="3DF9DCC6" w14:textId="686F6EC9" w:rsidR="384DCBBA" w:rsidRDefault="384DCBBA" w:rsidP="384DCBBA">
            <w:pPr>
              <w:spacing w:line="240" w:lineRule="auto"/>
            </w:pPr>
          </w:p>
          <w:p w14:paraId="37057632" w14:textId="63EDDD6A" w:rsidR="384DCBBA" w:rsidRDefault="384DCBBA" w:rsidP="384DCBBA">
            <w:pPr>
              <w:rPr>
                <w:sz w:val="22"/>
                <w:szCs w:val="22"/>
              </w:rPr>
            </w:pPr>
            <w:r w:rsidRPr="384DCBBA">
              <w:t xml:space="preserve">Please email all remittances to: </w:t>
            </w:r>
            <w:hyperlink r:id="rId9" w:history="1">
              <w:r w:rsidR="000E29F8" w:rsidRPr="0041312A">
                <w:rPr>
                  <w:rStyle w:val="Hyperlink"/>
                </w:rPr>
                <w:t>test@sample.com</w:t>
              </w:r>
            </w:hyperlink>
          </w:p>
        </w:tc>
        <w:tc>
          <w:tcPr>
            <w:tcW w:w="1710" w:type="dxa"/>
            <w:vAlign w:val="center"/>
          </w:tcPr>
          <w:p w14:paraId="6465B1CA" w14:textId="7DE5FE2B" w:rsidR="384DCBBA" w:rsidRDefault="00886F72" w:rsidP="384DCBBA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SALES TAX</w:t>
            </w:r>
          </w:p>
        </w:tc>
        <w:tc>
          <w:tcPr>
            <w:tcW w:w="2032" w:type="dxa"/>
            <w:vAlign w:val="center"/>
          </w:tcPr>
          <w:p w14:paraId="1C44D8A2" w14:textId="493BC58C" w:rsidR="384DCBBA" w:rsidRPr="007B6E35" w:rsidRDefault="00C47E78" w:rsidP="384DCBBA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7B6E35">
              <w:rPr>
                <w:sz w:val="22"/>
                <w:szCs w:val="22"/>
              </w:rPr>
              <w:t>&lt;&lt;</w:t>
            </w:r>
            <w:proofErr w:type="spellStart"/>
            <w:r w:rsidRPr="007B6E35">
              <w:rPr>
                <w:sz w:val="22"/>
                <w:szCs w:val="22"/>
              </w:rPr>
              <w:t>InvoiceCurrencyCode</w:t>
            </w:r>
            <w:proofErr w:type="spellEnd"/>
            <w:r w:rsidRPr="007B6E35">
              <w:rPr>
                <w:sz w:val="22"/>
                <w:szCs w:val="22"/>
              </w:rPr>
              <w:t>&gt;</w:t>
            </w:r>
            <w:proofErr w:type="gramStart"/>
            <w:r w:rsidRPr="007B6E35">
              <w:rPr>
                <w:sz w:val="22"/>
                <w:szCs w:val="22"/>
              </w:rPr>
              <w:t xml:space="preserve">&gt; </w:t>
            </w:r>
            <w:r w:rsidRPr="007B6E35">
              <w:rPr>
                <w:sz w:val="22"/>
                <w:szCs w:val="22"/>
              </w:rPr>
              <w:t xml:space="preserve"> </w:t>
            </w:r>
            <w:r w:rsidR="002D1128" w:rsidRPr="007B6E35">
              <w:rPr>
                <w:sz w:val="22"/>
                <w:szCs w:val="22"/>
              </w:rPr>
              <w:t>&lt;</w:t>
            </w:r>
            <w:proofErr w:type="gramEnd"/>
            <w:r w:rsidR="002D1128" w:rsidRPr="007B6E35">
              <w:rPr>
                <w:sz w:val="22"/>
                <w:szCs w:val="22"/>
              </w:rPr>
              <w:t>&lt;GST&gt;&gt;</w:t>
            </w:r>
          </w:p>
        </w:tc>
      </w:tr>
      <w:tr w:rsidR="384DCBBA" w:rsidRPr="007B6E35" w14:paraId="3DF36271" w14:textId="77777777" w:rsidTr="384DCBBA">
        <w:tc>
          <w:tcPr>
            <w:tcW w:w="6660" w:type="dxa"/>
            <w:vMerge/>
          </w:tcPr>
          <w:p w14:paraId="7C898B9B" w14:textId="77777777" w:rsidR="00746E78" w:rsidRDefault="00746E78"/>
        </w:tc>
        <w:tc>
          <w:tcPr>
            <w:tcW w:w="1710" w:type="dxa"/>
            <w:vAlign w:val="center"/>
          </w:tcPr>
          <w:p w14:paraId="309E8783" w14:textId="45679D9F" w:rsidR="384DCBBA" w:rsidRDefault="384DCBBA" w:rsidP="384DCBBA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384DCBBA"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032" w:type="dxa"/>
            <w:vAlign w:val="center"/>
          </w:tcPr>
          <w:p w14:paraId="14FA1CB9" w14:textId="18A15D30" w:rsidR="384DCBBA" w:rsidRPr="007B6E35" w:rsidRDefault="00C47E78" w:rsidP="002D1128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7B6E35">
              <w:rPr>
                <w:sz w:val="22"/>
                <w:szCs w:val="22"/>
              </w:rPr>
              <w:t>&lt;&lt;</w:t>
            </w:r>
            <w:proofErr w:type="spellStart"/>
            <w:r w:rsidRPr="007B6E35">
              <w:rPr>
                <w:sz w:val="22"/>
                <w:szCs w:val="22"/>
              </w:rPr>
              <w:t>InvoiceCurrencyCode</w:t>
            </w:r>
            <w:proofErr w:type="spellEnd"/>
            <w:r w:rsidRPr="007B6E35">
              <w:rPr>
                <w:sz w:val="22"/>
                <w:szCs w:val="22"/>
              </w:rPr>
              <w:t>&gt;</w:t>
            </w:r>
            <w:proofErr w:type="gramStart"/>
            <w:r w:rsidRPr="007B6E35">
              <w:rPr>
                <w:sz w:val="22"/>
                <w:szCs w:val="22"/>
              </w:rPr>
              <w:t>&gt;</w:t>
            </w:r>
            <w:r w:rsidRPr="007B6E35">
              <w:rPr>
                <w:sz w:val="22"/>
                <w:szCs w:val="22"/>
              </w:rPr>
              <w:t xml:space="preserve"> </w:t>
            </w:r>
            <w:r w:rsidRPr="007B6E35">
              <w:rPr>
                <w:sz w:val="22"/>
                <w:szCs w:val="22"/>
              </w:rPr>
              <w:t xml:space="preserve"> </w:t>
            </w:r>
            <w:r w:rsidR="002D1128" w:rsidRPr="007B6E35">
              <w:rPr>
                <w:sz w:val="22"/>
                <w:szCs w:val="22"/>
              </w:rPr>
              <w:t>&lt;</w:t>
            </w:r>
            <w:proofErr w:type="gramEnd"/>
            <w:r w:rsidR="002D1128" w:rsidRPr="007B6E35">
              <w:rPr>
                <w:sz w:val="22"/>
                <w:szCs w:val="22"/>
              </w:rPr>
              <w:t>&lt;</w:t>
            </w:r>
            <w:proofErr w:type="spellStart"/>
            <w:r w:rsidR="002D1128" w:rsidRPr="007B6E35">
              <w:rPr>
                <w:sz w:val="22"/>
                <w:szCs w:val="22"/>
              </w:rPr>
              <w:t>TotalInclGST</w:t>
            </w:r>
            <w:proofErr w:type="spellEnd"/>
            <w:r w:rsidR="002D1128" w:rsidRPr="007B6E35">
              <w:rPr>
                <w:sz w:val="22"/>
                <w:szCs w:val="22"/>
              </w:rPr>
              <w:t>&gt;&gt;</w:t>
            </w:r>
          </w:p>
        </w:tc>
      </w:tr>
      <w:tr w:rsidR="384DCBBA" w14:paraId="4A718259" w14:textId="77777777" w:rsidTr="384DCBBA">
        <w:tc>
          <w:tcPr>
            <w:tcW w:w="6660" w:type="dxa"/>
            <w:vMerge/>
          </w:tcPr>
          <w:p w14:paraId="7A5FAF36" w14:textId="77777777" w:rsidR="00746E78" w:rsidRDefault="00746E78"/>
        </w:tc>
        <w:tc>
          <w:tcPr>
            <w:tcW w:w="1710" w:type="dxa"/>
          </w:tcPr>
          <w:p w14:paraId="4E918B43" w14:textId="7E118E88" w:rsidR="384DCBBA" w:rsidRDefault="384DCBBA" w:rsidP="384DCBBA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2" w:type="dxa"/>
          </w:tcPr>
          <w:p w14:paraId="1C17B51B" w14:textId="510BBF0B" w:rsidR="384DCBBA" w:rsidRDefault="384DCBBA" w:rsidP="384DCBBA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384DCBBA" w14:paraId="4F6C2215" w14:textId="77777777" w:rsidTr="384DCBBA">
        <w:tc>
          <w:tcPr>
            <w:tcW w:w="6660" w:type="dxa"/>
            <w:vMerge/>
          </w:tcPr>
          <w:p w14:paraId="573319EB" w14:textId="77777777" w:rsidR="00746E78" w:rsidRDefault="00746E78"/>
        </w:tc>
        <w:tc>
          <w:tcPr>
            <w:tcW w:w="3742" w:type="dxa"/>
            <w:gridSpan w:val="2"/>
            <w:vAlign w:val="bottom"/>
          </w:tcPr>
          <w:p w14:paraId="54DF422A" w14:textId="41CF7E16" w:rsidR="384DCBBA" w:rsidRDefault="384DCBBA" w:rsidP="384DCBBA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384DCBBA">
              <w:rPr>
                <w:sz w:val="22"/>
                <w:szCs w:val="22"/>
              </w:rPr>
              <w:t>Thank you.</w:t>
            </w:r>
          </w:p>
        </w:tc>
      </w:tr>
    </w:tbl>
    <w:p w14:paraId="16AB4D03" w14:textId="1FAD9709" w:rsidR="384DCBBA" w:rsidRDefault="384DCBBA" w:rsidP="384DCBBA"/>
    <w:sectPr w:rsidR="384DCBBA" w:rsidSect="009474A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758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F6FF" w14:textId="77777777" w:rsidR="00274286" w:rsidRDefault="00274286">
      <w:pPr>
        <w:spacing w:line="240" w:lineRule="auto"/>
      </w:pPr>
      <w:r>
        <w:separator/>
      </w:r>
    </w:p>
  </w:endnote>
  <w:endnote w:type="continuationSeparator" w:id="0">
    <w:p w14:paraId="7874EBAA" w14:textId="77777777" w:rsidR="00274286" w:rsidRDefault="00274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B0EA3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C1A5" w14:textId="034AB117" w:rsidR="384DCBBA" w:rsidRDefault="384DCBBA" w:rsidP="384DCBBA">
    <w:pPr>
      <w:jc w:val="center"/>
      <w:rPr>
        <w:sz w:val="22"/>
        <w:szCs w:val="22"/>
      </w:rPr>
    </w:pPr>
    <w:r w:rsidRPr="384DCBBA">
      <w:rPr>
        <w:sz w:val="22"/>
        <w:szCs w:val="22"/>
      </w:rPr>
      <w:t xml:space="preserve">Payment to be made to </w:t>
    </w:r>
    <w:r>
      <w:br/>
    </w:r>
    <w:r w:rsidRPr="384DCBBA">
      <w:rPr>
        <w:b/>
        <w:bCs/>
        <w:sz w:val="22"/>
        <w:szCs w:val="22"/>
      </w:rPr>
      <w:t xml:space="preserve">Account Name: </w:t>
    </w:r>
    <w:r w:rsidR="00886F72">
      <w:rPr>
        <w:sz w:val="22"/>
        <w:szCs w:val="22"/>
      </w:rPr>
      <w:t xml:space="preserve">Sample Company </w:t>
    </w:r>
    <w:r w:rsidRPr="384DCBBA">
      <w:rPr>
        <w:sz w:val="22"/>
        <w:szCs w:val="22"/>
      </w:rPr>
      <w:t>Services Pty Ltd</w:t>
    </w:r>
  </w:p>
  <w:p w14:paraId="33A1CE94" w14:textId="0C4A52E9" w:rsidR="384DCBBA" w:rsidRDefault="384DCBBA" w:rsidP="384DCBBA">
    <w:pPr>
      <w:jc w:val="center"/>
      <w:rPr>
        <w:sz w:val="22"/>
        <w:szCs w:val="22"/>
      </w:rPr>
    </w:pPr>
    <w:r w:rsidRPr="384DCBBA">
      <w:rPr>
        <w:b/>
        <w:bCs/>
        <w:sz w:val="22"/>
        <w:szCs w:val="22"/>
      </w:rPr>
      <w:t xml:space="preserve">Bank: </w:t>
    </w:r>
    <w:r w:rsidR="00886F72">
      <w:rPr>
        <w:sz w:val="22"/>
        <w:szCs w:val="22"/>
      </w:rPr>
      <w:t>Sample Bank</w:t>
    </w:r>
  </w:p>
  <w:p w14:paraId="1A4BB442" w14:textId="6AB0ADE8" w:rsidR="384DCBBA" w:rsidRDefault="384DCBBA" w:rsidP="384DCBBA">
    <w:pPr>
      <w:pStyle w:val="Footer"/>
      <w:jc w:val="center"/>
      <w:rPr>
        <w:sz w:val="22"/>
        <w:szCs w:val="22"/>
      </w:rPr>
    </w:pPr>
    <w:r w:rsidRPr="384DCBBA">
      <w:rPr>
        <w:b/>
        <w:bCs/>
        <w:sz w:val="22"/>
        <w:szCs w:val="22"/>
      </w:rPr>
      <w:t xml:space="preserve">BSB: </w:t>
    </w:r>
    <w:r w:rsidR="00886F72">
      <w:rPr>
        <w:sz w:val="22"/>
        <w:szCs w:val="22"/>
      </w:rPr>
      <w:t>123</w:t>
    </w:r>
    <w:r w:rsidRPr="384DCBBA">
      <w:rPr>
        <w:sz w:val="22"/>
        <w:szCs w:val="22"/>
      </w:rPr>
      <w:t>-</w:t>
    </w:r>
    <w:r w:rsidR="00886F72">
      <w:rPr>
        <w:sz w:val="22"/>
        <w:szCs w:val="22"/>
      </w:rPr>
      <w:t>456</w:t>
    </w:r>
    <w:r w:rsidRPr="384DCBBA">
      <w:rPr>
        <w:sz w:val="22"/>
        <w:szCs w:val="22"/>
      </w:rPr>
      <w:t xml:space="preserve"> / </w:t>
    </w:r>
    <w:r w:rsidRPr="384DCBBA">
      <w:rPr>
        <w:b/>
        <w:bCs/>
        <w:sz w:val="22"/>
        <w:szCs w:val="22"/>
      </w:rPr>
      <w:t>Account No.</w:t>
    </w:r>
    <w:r w:rsidRPr="384DCBBA">
      <w:rPr>
        <w:sz w:val="22"/>
        <w:szCs w:val="22"/>
      </w:rPr>
      <w:t xml:space="preserve"> </w:t>
    </w:r>
    <w:r w:rsidR="00886F72">
      <w:rPr>
        <w:sz w:val="22"/>
        <w:szCs w:val="22"/>
      </w:rPr>
      <w:t>654321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22F1" w14:textId="77777777" w:rsidR="00274286" w:rsidRDefault="00274286">
      <w:pPr>
        <w:spacing w:line="240" w:lineRule="auto"/>
      </w:pPr>
      <w:r>
        <w:separator/>
      </w:r>
    </w:p>
  </w:footnote>
  <w:footnote w:type="continuationSeparator" w:id="0">
    <w:p w14:paraId="265C33D1" w14:textId="77777777" w:rsidR="00274286" w:rsidRDefault="00274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67"/>
      <w:gridCol w:w="3467"/>
      <w:gridCol w:w="3467"/>
    </w:tblGrid>
    <w:tr w:rsidR="384DCBBA" w14:paraId="4EB9BB62" w14:textId="77777777" w:rsidTr="384DCBBA">
      <w:tc>
        <w:tcPr>
          <w:tcW w:w="3467" w:type="dxa"/>
        </w:tcPr>
        <w:p w14:paraId="784985E2" w14:textId="4A141446" w:rsidR="384DCBBA" w:rsidRDefault="384DCBBA" w:rsidP="384DCBBA">
          <w:pPr>
            <w:pStyle w:val="Header"/>
            <w:ind w:left="-115"/>
          </w:pPr>
        </w:p>
      </w:tc>
      <w:tc>
        <w:tcPr>
          <w:tcW w:w="3467" w:type="dxa"/>
        </w:tcPr>
        <w:p w14:paraId="0E379438" w14:textId="35EA2D31" w:rsidR="384DCBBA" w:rsidRDefault="384DCBBA" w:rsidP="384DCBBA">
          <w:pPr>
            <w:pStyle w:val="Header"/>
            <w:jc w:val="center"/>
          </w:pPr>
        </w:p>
      </w:tc>
      <w:tc>
        <w:tcPr>
          <w:tcW w:w="3467" w:type="dxa"/>
        </w:tcPr>
        <w:p w14:paraId="6FE540A1" w14:textId="5947AFF2" w:rsidR="384DCBBA" w:rsidRDefault="384DCBBA" w:rsidP="384DCBBA">
          <w:pPr>
            <w:pStyle w:val="Header"/>
            <w:ind w:right="-115"/>
            <w:jc w:val="right"/>
          </w:pPr>
        </w:p>
      </w:tc>
    </w:tr>
  </w:tbl>
  <w:p w14:paraId="227362B6" w14:textId="1235CD24" w:rsidR="384DCBBA" w:rsidRDefault="384DCBBA" w:rsidP="384DC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67"/>
      <w:gridCol w:w="3467"/>
      <w:gridCol w:w="3467"/>
    </w:tblGrid>
    <w:tr w:rsidR="384DCBBA" w14:paraId="56B00AA9" w14:textId="77777777" w:rsidTr="384DCBBA">
      <w:tc>
        <w:tcPr>
          <w:tcW w:w="3467" w:type="dxa"/>
        </w:tcPr>
        <w:p w14:paraId="003D5BD4" w14:textId="002D0E54" w:rsidR="384DCBBA" w:rsidRDefault="384DCBBA" w:rsidP="384DCBBA">
          <w:pPr>
            <w:pStyle w:val="Header"/>
            <w:ind w:left="-115"/>
          </w:pPr>
        </w:p>
      </w:tc>
      <w:tc>
        <w:tcPr>
          <w:tcW w:w="3467" w:type="dxa"/>
        </w:tcPr>
        <w:p w14:paraId="39983DD9" w14:textId="2ECEE93A" w:rsidR="384DCBBA" w:rsidRDefault="384DCBBA" w:rsidP="384DCBBA">
          <w:pPr>
            <w:pStyle w:val="Header"/>
            <w:jc w:val="center"/>
          </w:pPr>
        </w:p>
      </w:tc>
      <w:tc>
        <w:tcPr>
          <w:tcW w:w="3467" w:type="dxa"/>
        </w:tcPr>
        <w:p w14:paraId="6BD5EE57" w14:textId="590F74C7" w:rsidR="384DCBBA" w:rsidRDefault="384DCBBA" w:rsidP="384DCBBA">
          <w:pPr>
            <w:pStyle w:val="Header"/>
            <w:ind w:right="-115"/>
            <w:jc w:val="right"/>
          </w:pPr>
        </w:p>
      </w:tc>
    </w:tr>
  </w:tbl>
  <w:p w14:paraId="66A4ABC7" w14:textId="4FD9DF77" w:rsidR="384DCBBA" w:rsidRDefault="384DCBBA" w:rsidP="384DC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5"/>
    <w:rsid w:val="00047FDA"/>
    <w:rsid w:val="00055AF8"/>
    <w:rsid w:val="000629F8"/>
    <w:rsid w:val="000E29F8"/>
    <w:rsid w:val="000E40D2"/>
    <w:rsid w:val="001255B3"/>
    <w:rsid w:val="001468D5"/>
    <w:rsid w:val="001B00B1"/>
    <w:rsid w:val="00274286"/>
    <w:rsid w:val="00281C6E"/>
    <w:rsid w:val="002D1128"/>
    <w:rsid w:val="002F6725"/>
    <w:rsid w:val="00323F56"/>
    <w:rsid w:val="003418B6"/>
    <w:rsid w:val="003667F4"/>
    <w:rsid w:val="0038395F"/>
    <w:rsid w:val="003B3076"/>
    <w:rsid w:val="004019C6"/>
    <w:rsid w:val="00417DE5"/>
    <w:rsid w:val="0042194D"/>
    <w:rsid w:val="004A6AC2"/>
    <w:rsid w:val="004B7475"/>
    <w:rsid w:val="004C0A96"/>
    <w:rsid w:val="00520D20"/>
    <w:rsid w:val="00547E78"/>
    <w:rsid w:val="005D2923"/>
    <w:rsid w:val="00616194"/>
    <w:rsid w:val="006A3739"/>
    <w:rsid w:val="006C044A"/>
    <w:rsid w:val="007038DA"/>
    <w:rsid w:val="00746E78"/>
    <w:rsid w:val="007577D4"/>
    <w:rsid w:val="00762315"/>
    <w:rsid w:val="00787225"/>
    <w:rsid w:val="00793AFB"/>
    <w:rsid w:val="007A26FD"/>
    <w:rsid w:val="007B6E35"/>
    <w:rsid w:val="007D3668"/>
    <w:rsid w:val="007E60E3"/>
    <w:rsid w:val="008049DB"/>
    <w:rsid w:val="00813D1E"/>
    <w:rsid w:val="00837ECD"/>
    <w:rsid w:val="00886F72"/>
    <w:rsid w:val="008C7537"/>
    <w:rsid w:val="00926B08"/>
    <w:rsid w:val="00934F6F"/>
    <w:rsid w:val="009368C2"/>
    <w:rsid w:val="009474A9"/>
    <w:rsid w:val="00966901"/>
    <w:rsid w:val="009E5D09"/>
    <w:rsid w:val="00A11B62"/>
    <w:rsid w:val="00A25680"/>
    <w:rsid w:val="00A93410"/>
    <w:rsid w:val="00B33DC6"/>
    <w:rsid w:val="00B524DC"/>
    <w:rsid w:val="00B5329C"/>
    <w:rsid w:val="00B602B2"/>
    <w:rsid w:val="00B60A21"/>
    <w:rsid w:val="00B76A92"/>
    <w:rsid w:val="00BB4862"/>
    <w:rsid w:val="00BE23F9"/>
    <w:rsid w:val="00BF2506"/>
    <w:rsid w:val="00BF6209"/>
    <w:rsid w:val="00C209AE"/>
    <w:rsid w:val="00C3067E"/>
    <w:rsid w:val="00C47E78"/>
    <w:rsid w:val="00C6369B"/>
    <w:rsid w:val="00C7759E"/>
    <w:rsid w:val="00CE7F7E"/>
    <w:rsid w:val="00CF07F2"/>
    <w:rsid w:val="00D07E4B"/>
    <w:rsid w:val="00D16DF8"/>
    <w:rsid w:val="00D226C2"/>
    <w:rsid w:val="00D934CD"/>
    <w:rsid w:val="00DB4D9F"/>
    <w:rsid w:val="00E76CDE"/>
    <w:rsid w:val="00E9657B"/>
    <w:rsid w:val="00F33D32"/>
    <w:rsid w:val="00F55FB3"/>
    <w:rsid w:val="00F72E29"/>
    <w:rsid w:val="00F818F9"/>
    <w:rsid w:val="00FA01F1"/>
    <w:rsid w:val="00FA3ADF"/>
    <w:rsid w:val="00FB05ED"/>
    <w:rsid w:val="00FE5A16"/>
    <w:rsid w:val="384DC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B9209"/>
  <w15:docId w15:val="{19272576-F888-482D-9013-74E0FEF2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customStyle="1" w:styleId="PlainTable11">
    <w:name w:val="Plain Table 1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customStyle="1" w:styleId="GridTable1Light1">
    <w:name w:val="Grid Table 1 Light1"/>
    <w:basedOn w:val="TableNormal"/>
    <w:uiPriority w:val="46"/>
    <w:rsid w:val="0096690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524DC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11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28"/>
    <w:rPr>
      <w:rFonts w:ascii="Tahoma" w:hAnsi="Tahoma" w:cs="Tahoma"/>
      <w:spacing w:val="4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01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s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est@sample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\AppData\Local\Packages\Microsoft.Office.Desktop_8wekyb3d8bbwe\LocalCache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BBA4C-19AD-4FC3-8991-A37B2234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Takahashi</dc:creator>
  <cp:keywords/>
  <dc:description/>
  <cp:lastModifiedBy>Roy Lukman</cp:lastModifiedBy>
  <cp:revision>3</cp:revision>
  <dcterms:created xsi:type="dcterms:W3CDTF">2021-09-14T01:54:00Z</dcterms:created>
  <dcterms:modified xsi:type="dcterms:W3CDTF">2021-09-14T01:57:00Z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2018-06-18T10:24:25.0319325Z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